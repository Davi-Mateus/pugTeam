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Pr="00974D9E" w:rsidRDefault="00974D9E">
      <w:pPr>
        <w:pStyle w:val="Ttulo"/>
        <w:rPr>
          <w:rFonts w:ascii="Arial" w:hAnsi="Arial" w:cs="Arial"/>
        </w:rPr>
      </w:pPr>
      <w:bookmarkStart w:id="0" w:name="_Hlk518380847"/>
      <w:bookmarkEnd w:id="0"/>
      <w:r w:rsidRPr="00974D9E">
        <w:rPr>
          <w:rFonts w:ascii="Arial" w:hAnsi="Arial" w:cs="Arial"/>
        </w:rPr>
        <w:t>MANUAL DE USO</w:t>
      </w:r>
      <w:r w:rsidRPr="00974D9E">
        <w:rPr>
          <w:rFonts w:ascii="Arial" w:hAnsi="Arial" w:cs="Arial"/>
        </w:rPr>
        <w:tab/>
      </w:r>
    </w:p>
    <w:p w:rsidR="00855982" w:rsidRDefault="00974D9E" w:rsidP="00855982">
      <w:pPr>
        <w:pStyle w:val="Ttulo1"/>
      </w:pPr>
      <w:r w:rsidRPr="00974D9E">
        <w:rPr>
          <w:rFonts w:ascii="Arial" w:hAnsi="Arial" w:cs="Arial"/>
        </w:rPr>
        <w:t>Software para controle de entrada e saída de alunos</w:t>
      </w:r>
      <w:r>
        <w:tab/>
      </w:r>
    </w:p>
    <w:p w:rsidR="00B10081" w:rsidRDefault="00B10081" w:rsidP="00B10081"/>
    <w:p w:rsidR="00B10081" w:rsidRPr="00B10081" w:rsidRDefault="00B10081" w:rsidP="00B10081"/>
    <w:p w:rsidR="00855982" w:rsidRDefault="00855982" w:rsidP="00974D9E"/>
    <w:p w:rsidR="00885201" w:rsidRDefault="00B10081" w:rsidP="00974D9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Escola E.E.M Jacó Anderle</w:t>
      </w:r>
      <w:r w:rsidR="00885201">
        <w:rPr>
          <w:rFonts w:ascii="Arial" w:hAnsi="Arial" w:cs="Arial"/>
          <w:sz w:val="32"/>
          <w:szCs w:val="32"/>
        </w:rPr>
        <w:t xml:space="preserve"> </w:t>
      </w:r>
    </w:p>
    <w:p w:rsidR="00885201" w:rsidRDefault="00885201" w:rsidP="00974D9E">
      <w:pPr>
        <w:rPr>
          <w:rFonts w:ascii="Arial" w:hAnsi="Arial" w:cs="Arial"/>
          <w:sz w:val="32"/>
          <w:szCs w:val="32"/>
        </w:rPr>
      </w:pPr>
    </w:p>
    <w:p w:rsidR="00974D9E" w:rsidRPr="00B10081" w:rsidRDefault="00B10081" w:rsidP="00974D9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974D9E" w:rsidRDefault="00974D9E" w:rsidP="00974D9E">
      <w:pPr>
        <w:rPr>
          <w:rFonts w:ascii="Arial" w:hAnsi="Arial" w:cs="Arial"/>
          <w:sz w:val="44"/>
          <w:szCs w:val="44"/>
        </w:rPr>
      </w:pPr>
    </w:p>
    <w:p w:rsidR="00974D9E" w:rsidRDefault="00974D9E" w:rsidP="00974D9E">
      <w:pPr>
        <w:rPr>
          <w:rFonts w:ascii="Arial" w:hAnsi="Arial" w:cs="Arial"/>
          <w:sz w:val="44"/>
          <w:szCs w:val="44"/>
        </w:rPr>
      </w:pPr>
    </w:p>
    <w:p w:rsidR="00427148" w:rsidRDefault="00427148" w:rsidP="00427148">
      <w:pPr>
        <w:rPr>
          <w:rFonts w:ascii="Arial" w:hAnsi="Arial" w:cs="Arial"/>
          <w:sz w:val="36"/>
          <w:szCs w:val="36"/>
        </w:rPr>
      </w:pPr>
    </w:p>
    <w:p w:rsidR="00427148" w:rsidRDefault="00427148" w:rsidP="00427148">
      <w:pPr>
        <w:rPr>
          <w:rFonts w:ascii="Arial" w:hAnsi="Arial" w:cs="Arial"/>
          <w:sz w:val="36"/>
          <w:szCs w:val="36"/>
        </w:rPr>
      </w:pPr>
    </w:p>
    <w:p w:rsidR="00427148" w:rsidRDefault="00427148" w:rsidP="00427148">
      <w:pPr>
        <w:rPr>
          <w:rFonts w:ascii="Arial" w:hAnsi="Arial" w:cs="Arial"/>
          <w:sz w:val="36"/>
          <w:szCs w:val="36"/>
        </w:rPr>
      </w:pPr>
    </w:p>
    <w:p w:rsidR="00427148" w:rsidRDefault="00427148" w:rsidP="00427148">
      <w:pPr>
        <w:rPr>
          <w:rFonts w:ascii="Arial" w:hAnsi="Arial" w:cs="Arial"/>
          <w:sz w:val="36"/>
          <w:szCs w:val="36"/>
        </w:rPr>
      </w:pPr>
    </w:p>
    <w:p w:rsidR="00427148" w:rsidRDefault="00427148" w:rsidP="00427148">
      <w:pPr>
        <w:rPr>
          <w:rFonts w:ascii="Arial" w:hAnsi="Arial" w:cs="Arial"/>
          <w:sz w:val="36"/>
          <w:szCs w:val="36"/>
        </w:rPr>
      </w:pPr>
    </w:p>
    <w:p w:rsidR="00427148" w:rsidRDefault="00427148" w:rsidP="00427148">
      <w:pPr>
        <w:rPr>
          <w:rFonts w:ascii="Arial" w:hAnsi="Arial" w:cs="Arial"/>
          <w:sz w:val="36"/>
          <w:szCs w:val="36"/>
        </w:rPr>
      </w:pPr>
    </w:p>
    <w:p w:rsidR="00427148" w:rsidRDefault="00427148" w:rsidP="00427148">
      <w:pPr>
        <w:rPr>
          <w:rFonts w:ascii="Arial" w:hAnsi="Arial" w:cs="Arial"/>
          <w:sz w:val="36"/>
          <w:szCs w:val="36"/>
        </w:rPr>
      </w:pPr>
    </w:p>
    <w:p w:rsidR="00427148" w:rsidRDefault="00427148" w:rsidP="00427148">
      <w:pPr>
        <w:rPr>
          <w:rFonts w:ascii="Arial" w:hAnsi="Arial" w:cs="Arial"/>
          <w:sz w:val="36"/>
          <w:szCs w:val="36"/>
        </w:rPr>
      </w:pPr>
    </w:p>
    <w:p w:rsidR="00427148" w:rsidRDefault="00427148" w:rsidP="00427148">
      <w:pPr>
        <w:rPr>
          <w:rFonts w:ascii="Arial" w:hAnsi="Arial" w:cs="Arial"/>
          <w:sz w:val="36"/>
          <w:szCs w:val="36"/>
        </w:rPr>
      </w:pPr>
    </w:p>
    <w:p w:rsidR="00427148" w:rsidRDefault="00A87BC1" w:rsidP="00A87BC1">
      <w:pPr>
        <w:ind w:left="7080" w:firstLine="708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74F83FF" wp14:editId="60878FCC">
            <wp:extent cx="1421130" cy="853624"/>
            <wp:effectExtent l="0" t="0" r="7620" b="381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014" cy="88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148" w:rsidRPr="00A87BC1" w:rsidRDefault="00A87BC1" w:rsidP="004271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Versão: beta 1.0</w:t>
      </w:r>
    </w:p>
    <w:p w:rsidR="00427148" w:rsidRDefault="00427148" w:rsidP="00427148">
      <w:pPr>
        <w:rPr>
          <w:rFonts w:ascii="Arial" w:hAnsi="Arial" w:cs="Arial"/>
          <w:sz w:val="36"/>
          <w:szCs w:val="36"/>
        </w:rPr>
      </w:pPr>
    </w:p>
    <w:p w:rsidR="00427148" w:rsidRDefault="00427148" w:rsidP="00427148">
      <w:pPr>
        <w:rPr>
          <w:rFonts w:ascii="Arial" w:hAnsi="Arial" w:cs="Arial"/>
          <w:sz w:val="36"/>
          <w:szCs w:val="36"/>
        </w:rPr>
      </w:pPr>
    </w:p>
    <w:p w:rsidR="00427148" w:rsidRDefault="00427148" w:rsidP="00427148">
      <w:pPr>
        <w:rPr>
          <w:rFonts w:ascii="Arial" w:hAnsi="Arial" w:cs="Arial"/>
          <w:sz w:val="36"/>
          <w:szCs w:val="36"/>
        </w:rPr>
      </w:pPr>
    </w:p>
    <w:p w:rsidR="00427148" w:rsidRDefault="00427148" w:rsidP="00427148">
      <w:pPr>
        <w:rPr>
          <w:rFonts w:ascii="Arial" w:hAnsi="Arial" w:cs="Arial"/>
          <w:sz w:val="36"/>
          <w:szCs w:val="36"/>
        </w:rPr>
      </w:pPr>
    </w:p>
    <w:p w:rsidR="00427148" w:rsidRDefault="00427148" w:rsidP="0042714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Índice </w:t>
      </w:r>
    </w:p>
    <w:p w:rsidR="00427148" w:rsidRDefault="00427148" w:rsidP="00427148">
      <w:pPr>
        <w:rPr>
          <w:rFonts w:ascii="Arial" w:hAnsi="Arial" w:cs="Arial"/>
          <w:sz w:val="36"/>
          <w:szCs w:val="36"/>
        </w:rPr>
      </w:pPr>
    </w:p>
    <w:p w:rsidR="00427148" w:rsidRPr="00974D9E" w:rsidRDefault="00427148" w:rsidP="00427148">
      <w:pPr>
        <w:ind w:firstLine="708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1.</w:t>
      </w:r>
      <w:r w:rsidRPr="00974D9E">
        <w:rPr>
          <w:rFonts w:ascii="Arial" w:hAnsi="Arial" w:cs="Arial"/>
          <w:sz w:val="36"/>
          <w:szCs w:val="36"/>
        </w:rPr>
        <w:t>Cadastro</w:t>
      </w:r>
      <w:r w:rsidR="00B10081">
        <w:rPr>
          <w:rFonts w:ascii="Arial" w:hAnsi="Arial" w:cs="Arial"/>
          <w:sz w:val="36"/>
          <w:szCs w:val="36"/>
        </w:rPr>
        <w:t>:</w:t>
      </w:r>
    </w:p>
    <w:p w:rsidR="00427148" w:rsidRDefault="00427148" w:rsidP="0042714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1.a. Cadastrar cur</w:t>
      </w:r>
      <w:r w:rsidR="00B10081">
        <w:rPr>
          <w:rFonts w:ascii="Arial" w:hAnsi="Arial" w:cs="Arial"/>
          <w:sz w:val="36"/>
          <w:szCs w:val="36"/>
        </w:rPr>
        <w:t>s</w:t>
      </w:r>
      <w:r>
        <w:rPr>
          <w:rFonts w:ascii="Arial" w:hAnsi="Arial" w:cs="Arial"/>
          <w:sz w:val="36"/>
          <w:szCs w:val="36"/>
        </w:rPr>
        <w:t>o</w:t>
      </w:r>
    </w:p>
    <w:p w:rsidR="00427148" w:rsidRDefault="00427148" w:rsidP="0042714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1.b. Cadastrar horários de aula</w:t>
      </w:r>
    </w:p>
    <w:p w:rsidR="00427148" w:rsidRDefault="00427148" w:rsidP="0042714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1.c. Cadastrar aluno</w:t>
      </w:r>
    </w:p>
    <w:p w:rsidR="00427148" w:rsidRDefault="00427148" w:rsidP="0042714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1.d. Cadastrar turma</w:t>
      </w:r>
    </w:p>
    <w:p w:rsidR="00427148" w:rsidRDefault="00427148" w:rsidP="0042714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2. Alteração</w:t>
      </w:r>
      <w:r w:rsidR="00B10081">
        <w:rPr>
          <w:rFonts w:ascii="Arial" w:hAnsi="Arial" w:cs="Arial"/>
          <w:sz w:val="36"/>
          <w:szCs w:val="36"/>
        </w:rPr>
        <w:t>:</w:t>
      </w:r>
    </w:p>
    <w:p w:rsidR="00427148" w:rsidRDefault="00427148" w:rsidP="0042714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2.a. Alterar um curso</w:t>
      </w:r>
      <w:r>
        <w:rPr>
          <w:rFonts w:ascii="Arial" w:hAnsi="Arial" w:cs="Arial"/>
          <w:sz w:val="36"/>
          <w:szCs w:val="36"/>
        </w:rPr>
        <w:tab/>
      </w:r>
    </w:p>
    <w:p w:rsidR="00427148" w:rsidRDefault="00427148" w:rsidP="0042714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2.b. Alterar um horário de aula</w:t>
      </w:r>
    </w:p>
    <w:p w:rsidR="00427148" w:rsidRDefault="00427148" w:rsidP="0042714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2.c. Alterar um aluno</w:t>
      </w:r>
    </w:p>
    <w:p w:rsidR="00427148" w:rsidRDefault="00427148" w:rsidP="0042714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2.d. Alterar uma turma</w:t>
      </w:r>
    </w:p>
    <w:p w:rsidR="00427148" w:rsidRDefault="00427148" w:rsidP="0042714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3. Exclusão</w:t>
      </w:r>
      <w:r w:rsidR="00B10081">
        <w:rPr>
          <w:rFonts w:ascii="Arial" w:hAnsi="Arial" w:cs="Arial"/>
          <w:sz w:val="36"/>
          <w:szCs w:val="36"/>
        </w:rPr>
        <w:t>:</w:t>
      </w:r>
    </w:p>
    <w:p w:rsidR="00427148" w:rsidRDefault="00427148" w:rsidP="0042714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3.a. Excluir um curso</w:t>
      </w:r>
    </w:p>
    <w:p w:rsidR="00427148" w:rsidRDefault="00427148" w:rsidP="0042714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3.b. Excluir um horário de aula</w:t>
      </w:r>
    </w:p>
    <w:p w:rsidR="00427148" w:rsidRDefault="00427148" w:rsidP="0042714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 xml:space="preserve">3.c. Excluir uma turma </w:t>
      </w:r>
    </w:p>
    <w:p w:rsidR="00427148" w:rsidRDefault="00427148" w:rsidP="0042714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3.d. Excluir um dia de aula</w:t>
      </w:r>
    </w:p>
    <w:p w:rsidR="00427148" w:rsidRDefault="00427148" w:rsidP="0042714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4. Matrícula</w:t>
      </w:r>
      <w:r w:rsidR="00B10081">
        <w:rPr>
          <w:rFonts w:ascii="Arial" w:hAnsi="Arial" w:cs="Arial"/>
          <w:sz w:val="36"/>
          <w:szCs w:val="36"/>
        </w:rPr>
        <w:t>:</w:t>
      </w:r>
    </w:p>
    <w:p w:rsidR="00427148" w:rsidRDefault="00427148" w:rsidP="0042714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4.a. Matricular um aluno</w:t>
      </w:r>
    </w:p>
    <w:p w:rsidR="00427148" w:rsidRDefault="00427148" w:rsidP="0042714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ab/>
      </w:r>
      <w:r>
        <w:rPr>
          <w:rFonts w:ascii="Arial" w:hAnsi="Arial" w:cs="Arial"/>
          <w:sz w:val="36"/>
          <w:szCs w:val="36"/>
        </w:rPr>
        <w:tab/>
        <w:t>4.b. Cancelar a matricula de um aluno</w:t>
      </w:r>
    </w:p>
    <w:p w:rsidR="00B10081" w:rsidRDefault="00B10081" w:rsidP="0042714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5. Permissões:</w:t>
      </w:r>
    </w:p>
    <w:p w:rsidR="00B10081" w:rsidRDefault="00B10081" w:rsidP="0042714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5.a. Cadastrar permissão de aluno</w:t>
      </w:r>
    </w:p>
    <w:p w:rsidR="00B10081" w:rsidRDefault="00B10081" w:rsidP="0042714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5.b. Cadastrar permissão de turma</w:t>
      </w:r>
    </w:p>
    <w:p w:rsidR="00B10081" w:rsidRDefault="00B10081" w:rsidP="0042714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5.c. Cadastrar permissão de visitante</w:t>
      </w:r>
    </w:p>
    <w:p w:rsidR="00B10081" w:rsidRDefault="00B10081" w:rsidP="0042714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5.d. Excluir uma permissão de aluno</w:t>
      </w:r>
    </w:p>
    <w:p w:rsidR="00B10081" w:rsidRDefault="00B10081" w:rsidP="0042714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5.e. Excluir uma permissão de turma</w:t>
      </w:r>
    </w:p>
    <w:p w:rsidR="00B10081" w:rsidRDefault="00B10081" w:rsidP="0042714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5.f. Excluir uma permissão de visitante</w:t>
      </w:r>
    </w:p>
    <w:p w:rsidR="00B10081" w:rsidRDefault="00B10081" w:rsidP="0042714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6. Relatórios:</w:t>
      </w:r>
    </w:p>
    <w:p w:rsidR="00B10081" w:rsidRDefault="00B10081" w:rsidP="0042714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6.a. Frequência por aluno</w:t>
      </w:r>
    </w:p>
    <w:p w:rsidR="00B10081" w:rsidRDefault="00B10081" w:rsidP="0042714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6.b. Frequência por turma</w:t>
      </w:r>
    </w:p>
    <w:p w:rsidR="00427148" w:rsidRDefault="00B10081" w:rsidP="00974D9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6.c. Alunos ausentes</w:t>
      </w:r>
    </w:p>
    <w:p w:rsidR="00B10081" w:rsidRDefault="00B10081" w:rsidP="00974D9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6.d. Alunos críticos</w:t>
      </w:r>
    </w:p>
    <w:p w:rsidR="00B10081" w:rsidRDefault="00B10081" w:rsidP="00974D9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6.e. Alunos programa APOIA</w:t>
      </w:r>
    </w:p>
    <w:p w:rsidR="00B10081" w:rsidRPr="00974D9E" w:rsidRDefault="00B10081" w:rsidP="00974D9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7. Importação de um arquivo CSV para o bano</w:t>
      </w:r>
    </w:p>
    <w:p w:rsidR="00974D9E" w:rsidRDefault="00974D9E" w:rsidP="00974D9E">
      <w:r>
        <w:tab/>
      </w:r>
    </w:p>
    <w:p w:rsidR="00974D9E" w:rsidRDefault="00974D9E" w:rsidP="00974D9E"/>
    <w:p w:rsidR="00974D9E" w:rsidRDefault="00974D9E" w:rsidP="00974D9E"/>
    <w:p w:rsidR="00974D9E" w:rsidRDefault="00974D9E" w:rsidP="00974D9E"/>
    <w:p w:rsidR="00974D9E" w:rsidRDefault="00974D9E" w:rsidP="00974D9E"/>
    <w:p w:rsidR="00974D9E" w:rsidRDefault="00974D9E" w:rsidP="00974D9E"/>
    <w:p w:rsidR="00974D9E" w:rsidRDefault="00974D9E" w:rsidP="00974D9E"/>
    <w:p w:rsidR="00885201" w:rsidRDefault="00885201" w:rsidP="00974D9E"/>
    <w:p w:rsidR="00885201" w:rsidRDefault="00885201" w:rsidP="00974D9E"/>
    <w:p w:rsidR="00885201" w:rsidRDefault="00885201" w:rsidP="00974D9E"/>
    <w:p w:rsidR="00885201" w:rsidRDefault="00885201" w:rsidP="00974D9E"/>
    <w:p w:rsidR="00885201" w:rsidRDefault="00885201" w:rsidP="00974D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1.a.</w:t>
      </w:r>
    </w:p>
    <w:p w:rsidR="00974D9E" w:rsidRDefault="00885201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ab/>
      </w:r>
      <w:r w:rsidRPr="005766D2">
        <w:rPr>
          <w:rFonts w:ascii="Arial" w:hAnsi="Arial" w:cs="Arial"/>
          <w:sz w:val="28"/>
          <w:szCs w:val="28"/>
        </w:rPr>
        <w:t>- Para cadastrar um curso</w:t>
      </w:r>
      <w:r w:rsidR="005766D2" w:rsidRPr="005766D2">
        <w:rPr>
          <w:rFonts w:ascii="Arial" w:hAnsi="Arial" w:cs="Arial"/>
          <w:sz w:val="28"/>
          <w:szCs w:val="28"/>
        </w:rPr>
        <w:t>, aperte com o botão esquerdo do mouse na opção “cadastrar”, que se encontra na parte superior esquerda da tela, como a imagem a seguir :</w:t>
      </w:r>
    </w:p>
    <w:p w:rsidR="005766D2" w:rsidRPr="005766D2" w:rsidRDefault="005766D2" w:rsidP="00974D9E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DB45918" wp14:editId="7ACABB44">
            <wp:extent cx="5732145" cy="3361208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6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6D2" w:rsidRDefault="005766D2" w:rsidP="00974D9E"/>
    <w:p w:rsidR="005766D2" w:rsidRPr="005766D2" w:rsidRDefault="005766D2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Na janela de cadastro de curso</w:t>
      </w:r>
      <w:r w:rsidR="00BA0B5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insira o nome do curso que deseja cadastrar, logo em seguida clique com o botão esquerdo do mouse em </w:t>
      </w:r>
      <w:r w:rsidR="00121452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salvar</w:t>
      </w:r>
      <w:r w:rsidR="00121452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24525" cy="32480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6D2" w:rsidRDefault="005766D2" w:rsidP="00974D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1.b. </w:t>
      </w:r>
    </w:p>
    <w:p w:rsidR="005766D2" w:rsidRDefault="005766D2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28"/>
          <w:szCs w:val="28"/>
        </w:rPr>
        <w:t>- Para cadastrar um horário de aula</w:t>
      </w:r>
      <w:r w:rsidR="00BA0B5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clique com o botão esquerdo do mouse na opção “cadastrar horários de aula” no menu “cadastrar”.</w:t>
      </w:r>
    </w:p>
    <w:p w:rsidR="00121452" w:rsidRDefault="005766D2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Na janela “cadastro de horário de aula” selecione o dia da semana</w:t>
      </w:r>
      <w:r w:rsidR="00121452">
        <w:rPr>
          <w:rFonts w:ascii="Arial" w:hAnsi="Arial" w:cs="Arial"/>
          <w:sz w:val="28"/>
          <w:szCs w:val="28"/>
        </w:rPr>
        <w:t>, a hora de início e final da aula desejada, em seguida clique com o botão direito do mouse em “salvar”.</w:t>
      </w:r>
    </w:p>
    <w:p w:rsidR="00121452" w:rsidRDefault="00121452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6A0973F" wp14:editId="49D725CD">
            <wp:extent cx="5724525" cy="32385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52" w:rsidRDefault="00121452" w:rsidP="00974D9E">
      <w:pPr>
        <w:rPr>
          <w:rFonts w:ascii="Arial" w:hAnsi="Arial" w:cs="Arial"/>
          <w:sz w:val="28"/>
          <w:szCs w:val="28"/>
        </w:rPr>
      </w:pPr>
    </w:p>
    <w:p w:rsidR="00121452" w:rsidRDefault="00121452" w:rsidP="00974D9E">
      <w:pPr>
        <w:rPr>
          <w:rFonts w:ascii="Arial" w:hAnsi="Arial" w:cs="Arial"/>
          <w:sz w:val="28"/>
          <w:szCs w:val="28"/>
        </w:rPr>
      </w:pPr>
    </w:p>
    <w:p w:rsidR="00121452" w:rsidRDefault="00121452" w:rsidP="00974D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1.c.</w:t>
      </w:r>
    </w:p>
    <w:p w:rsidR="00121452" w:rsidRDefault="00121452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28"/>
          <w:szCs w:val="28"/>
        </w:rPr>
        <w:t>- Para cadastrar um aluno</w:t>
      </w:r>
      <w:r w:rsidR="00BA0B5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clique com o botão esquerdo do mouse na opção “cadastrar aluno” no menu “cadastrar”.</w:t>
      </w:r>
    </w:p>
    <w:p w:rsidR="00121452" w:rsidRDefault="00121452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Na janela “Cadastro de aluno” digite o nome do aluno e seu número de matrícula, em seguida clique com o botão esquerdo do mouse em “salvar”.</w:t>
      </w:r>
    </w:p>
    <w:p w:rsidR="00121452" w:rsidRPr="00121452" w:rsidRDefault="00121452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724525" cy="32575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D9E" w:rsidRDefault="00974D9E" w:rsidP="00974D9E"/>
    <w:p w:rsidR="00974D9E" w:rsidRDefault="00121452" w:rsidP="00974D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1.d. </w:t>
      </w:r>
    </w:p>
    <w:p w:rsidR="00121452" w:rsidRDefault="00121452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28"/>
          <w:szCs w:val="28"/>
        </w:rPr>
        <w:t>- Para cadastrar uma turma</w:t>
      </w:r>
      <w:r w:rsidR="00BA0B53">
        <w:rPr>
          <w:rFonts w:ascii="Arial" w:hAnsi="Arial" w:cs="Arial"/>
          <w:sz w:val="28"/>
          <w:szCs w:val="28"/>
        </w:rPr>
        <w:t>,</w:t>
      </w:r>
      <w:r w:rsidRPr="0012145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clique com o botão esquerdo do mouse na opção “cadastrar turma” no menu “cadastrar”.</w:t>
      </w:r>
    </w:p>
    <w:p w:rsidR="00121452" w:rsidRPr="00121452" w:rsidRDefault="00121452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Na janela “Cadastro de turma” digite o nome da turma, selecione o curso, ano, data de ínicio e final das aulas, e os horários de aula, em seguida clique com o botão esquerdo do mouse na opção “salvar”.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34050" cy="3314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B44" w:rsidRDefault="00121452" w:rsidP="00974D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2.a.</w:t>
      </w:r>
    </w:p>
    <w:p w:rsidR="00CC6B44" w:rsidRDefault="00CC6B44" w:rsidP="00974D9E">
      <w:pPr>
        <w:rPr>
          <w:rFonts w:ascii="Arial" w:hAnsi="Arial" w:cs="Arial"/>
          <w:sz w:val="28"/>
          <w:szCs w:val="28"/>
        </w:rPr>
      </w:pPr>
      <w:r>
        <w:tab/>
      </w:r>
      <w:r>
        <w:rPr>
          <w:rFonts w:ascii="Arial" w:hAnsi="Arial" w:cs="Arial"/>
          <w:sz w:val="28"/>
          <w:szCs w:val="28"/>
        </w:rPr>
        <w:t>- Para alterar um curso</w:t>
      </w:r>
      <w:r w:rsidR="00BA0B5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clique com o botão esquerdo do mouse na opção “alterar curso” no menu “alterar”.</w:t>
      </w:r>
    </w:p>
    <w:p w:rsidR="00CC6B44" w:rsidRDefault="00CC6B44" w:rsidP="00974D9E">
      <w:pPr>
        <w:rPr>
          <w:rFonts w:ascii="Arial" w:hAnsi="Arial" w:cs="Arial"/>
          <w:sz w:val="28"/>
          <w:szCs w:val="28"/>
        </w:rPr>
      </w:pPr>
      <w:r>
        <w:tab/>
      </w:r>
      <w:r>
        <w:rPr>
          <w:rFonts w:ascii="Arial" w:hAnsi="Arial" w:cs="Arial"/>
          <w:sz w:val="28"/>
          <w:szCs w:val="28"/>
        </w:rPr>
        <w:t>Na janela “alterar curso” selecione o “curso” e digite o novo nome desejado, em seguida clique com o botão esquerdo do mouse na opção “salvar”.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24525" cy="32385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B44" w:rsidRDefault="00CC6B44" w:rsidP="00974D9E"/>
    <w:p w:rsidR="00CC6B44" w:rsidRDefault="00CC6B44" w:rsidP="00974D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2.b. </w:t>
      </w:r>
    </w:p>
    <w:p w:rsidR="00CC6B44" w:rsidRDefault="00CC6B44" w:rsidP="00974D9E">
      <w:pPr>
        <w:rPr>
          <w:rFonts w:ascii="Arial" w:hAnsi="Arial" w:cs="Arial"/>
          <w:sz w:val="28"/>
          <w:szCs w:val="28"/>
        </w:rPr>
      </w:pPr>
      <w:r>
        <w:tab/>
      </w:r>
      <w:r>
        <w:rPr>
          <w:rFonts w:ascii="Arial" w:hAnsi="Arial" w:cs="Arial"/>
          <w:sz w:val="28"/>
          <w:szCs w:val="28"/>
        </w:rPr>
        <w:t>- Para alterar um horário de aula</w:t>
      </w:r>
      <w:r w:rsidR="00BA0B5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clique com o botão esquerdo do mouse na opção “alterar horários de aula” no menu “alterar”.</w:t>
      </w:r>
    </w:p>
    <w:p w:rsidR="00974D9E" w:rsidRDefault="00CC6B44" w:rsidP="00974D9E">
      <w:pPr>
        <w:rPr>
          <w:rFonts w:ascii="Arial" w:hAnsi="Arial" w:cs="Arial"/>
          <w:sz w:val="28"/>
          <w:szCs w:val="28"/>
        </w:rPr>
      </w:pPr>
      <w:r>
        <w:tab/>
      </w:r>
      <w:r>
        <w:rPr>
          <w:rFonts w:ascii="Arial" w:hAnsi="Arial" w:cs="Arial"/>
          <w:sz w:val="28"/>
          <w:szCs w:val="28"/>
        </w:rPr>
        <w:t xml:space="preserve">Na janela “alterar horários de aula” selecione o horário que deseja alterar, o novo dia da semana e digite o horário de início e o término da aula desejada, em seguida clique com o botão esquerdo do mouse na </w:t>
      </w:r>
      <w:r>
        <w:rPr>
          <w:rFonts w:ascii="Arial" w:hAnsi="Arial" w:cs="Arial"/>
          <w:sz w:val="28"/>
          <w:szCs w:val="28"/>
        </w:rPr>
        <w:lastRenderedPageBreak/>
        <w:t>opção “salvar”.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24525" cy="3305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B44" w:rsidRDefault="00CC6B44" w:rsidP="00974D9E"/>
    <w:p w:rsidR="00CC6B44" w:rsidRDefault="00CC6B44" w:rsidP="00974D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2.c.</w:t>
      </w:r>
    </w:p>
    <w:p w:rsidR="00E041C8" w:rsidRDefault="00CC6B44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28"/>
          <w:szCs w:val="28"/>
        </w:rPr>
        <w:t>-</w:t>
      </w:r>
      <w:r w:rsidR="00E041C8">
        <w:rPr>
          <w:rFonts w:ascii="Arial" w:hAnsi="Arial" w:cs="Arial"/>
          <w:sz w:val="28"/>
          <w:szCs w:val="28"/>
        </w:rPr>
        <w:t xml:space="preserve"> Para alterar um aluno</w:t>
      </w:r>
      <w:r w:rsidR="00BA0B53">
        <w:rPr>
          <w:rFonts w:ascii="Arial" w:hAnsi="Arial" w:cs="Arial"/>
          <w:sz w:val="28"/>
          <w:szCs w:val="28"/>
        </w:rPr>
        <w:t>,</w:t>
      </w:r>
      <w:r w:rsidR="00E041C8">
        <w:rPr>
          <w:rFonts w:ascii="Arial" w:hAnsi="Arial" w:cs="Arial"/>
          <w:sz w:val="28"/>
          <w:szCs w:val="28"/>
        </w:rPr>
        <w:t xml:space="preserve"> clique com o botão esquerdo do mouse na opção “alterar aluno” no menu “alterar”.</w:t>
      </w:r>
    </w:p>
    <w:p w:rsidR="004D6F3D" w:rsidRDefault="00E041C8" w:rsidP="00974D9E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ab/>
        <w:t>Na janela “alterar aluno” digite o nome do aluno, o novo nome do aluno e o novo número de matrícula desejado, em seguida clique com o botão esquerdo do mouse na opção “salvar”.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34050" cy="32480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F3D" w:rsidRDefault="004D6F3D" w:rsidP="00974D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2.d.</w:t>
      </w:r>
    </w:p>
    <w:p w:rsidR="00CC6B44" w:rsidRDefault="004D6F3D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 Para alterar uma turma</w:t>
      </w:r>
      <w:r w:rsidR="00BA0B5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clique com o botão esquerdo do mouse na opção “alterar turma” no menu “alterar”.</w:t>
      </w:r>
      <w:r w:rsidR="00CC6B44">
        <w:rPr>
          <w:rFonts w:ascii="Arial" w:hAnsi="Arial" w:cs="Arial"/>
          <w:sz w:val="28"/>
          <w:szCs w:val="28"/>
        </w:rPr>
        <w:t xml:space="preserve"> </w:t>
      </w:r>
    </w:p>
    <w:p w:rsidR="004D6F3D" w:rsidRDefault="004D6F3D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Na janela “alterar turma” selecione a turma que deseja alterar, digite o novo nome de turma, selecione o novo curso, o novo ano, a nova data de ínicio e final das aulas, e os novos horários de aula, em seguida clique na opção “salvar”.</w:t>
      </w:r>
      <w:r>
        <w:rPr>
          <w:rFonts w:ascii="Arial" w:hAnsi="Arial" w:cs="Arial"/>
          <w:noProof/>
          <w:sz w:val="28"/>
          <w:szCs w:val="28"/>
          <w:u w:val="single"/>
        </w:rPr>
        <w:drawing>
          <wp:inline distT="0" distB="0" distL="0" distR="0">
            <wp:extent cx="5734050" cy="32099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B53" w:rsidRDefault="00BA0B53" w:rsidP="00974D9E">
      <w:pPr>
        <w:rPr>
          <w:rFonts w:ascii="Arial" w:hAnsi="Arial" w:cs="Arial"/>
          <w:sz w:val="40"/>
          <w:szCs w:val="40"/>
        </w:rPr>
      </w:pPr>
    </w:p>
    <w:p w:rsidR="00BA0B53" w:rsidRDefault="00BA0B53" w:rsidP="00974D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3.a.</w:t>
      </w:r>
      <w:r>
        <w:rPr>
          <w:rFonts w:ascii="Arial" w:hAnsi="Arial" w:cs="Arial"/>
          <w:sz w:val="40"/>
          <w:szCs w:val="40"/>
        </w:rPr>
        <w:tab/>
      </w:r>
    </w:p>
    <w:p w:rsidR="00BA0B53" w:rsidRDefault="00BA0B53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28"/>
          <w:szCs w:val="28"/>
        </w:rPr>
        <w:t>- Para excluir um curso, clique com</w:t>
      </w:r>
      <w:r w:rsidR="004E7895">
        <w:rPr>
          <w:rFonts w:ascii="Arial" w:hAnsi="Arial" w:cs="Arial"/>
          <w:sz w:val="28"/>
          <w:szCs w:val="28"/>
        </w:rPr>
        <w:t xml:space="preserve"> o botão esquerdo do mouse na opção “excluir curso” no menu “excluir”.</w:t>
      </w:r>
    </w:p>
    <w:p w:rsidR="004E7895" w:rsidRDefault="004E7895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>Na janela “excluir curso” selecione o curso desejado, em seguida clique com o botão esquerdo do mouse na opção “salvar”.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24525" cy="33147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895" w:rsidRDefault="004E7895" w:rsidP="00974D9E">
      <w:pPr>
        <w:rPr>
          <w:rFonts w:ascii="Arial" w:hAnsi="Arial" w:cs="Arial"/>
          <w:sz w:val="28"/>
          <w:szCs w:val="28"/>
        </w:rPr>
      </w:pPr>
    </w:p>
    <w:p w:rsidR="004E7895" w:rsidRDefault="004E7895" w:rsidP="00974D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3.b. </w:t>
      </w:r>
    </w:p>
    <w:p w:rsidR="004E7895" w:rsidRDefault="004E7895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28"/>
          <w:szCs w:val="28"/>
        </w:rPr>
        <w:t xml:space="preserve">- Para excluir </w:t>
      </w:r>
      <w:r w:rsidR="00B031DB">
        <w:rPr>
          <w:rFonts w:ascii="Arial" w:hAnsi="Arial" w:cs="Arial"/>
          <w:sz w:val="28"/>
          <w:szCs w:val="28"/>
        </w:rPr>
        <w:t>um horário de aula, clique com o botão esquerdo do mouse na opção “excluir horários de aula” no menu “excluir”.</w:t>
      </w:r>
    </w:p>
    <w:p w:rsidR="00B031DB" w:rsidRDefault="00B031DB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Na janela “excluir horários de aula” selecione o horário que deseja excluir, em seguida clique com o botão esquerdo do mouse na opção </w:t>
      </w:r>
      <w:r>
        <w:rPr>
          <w:rFonts w:ascii="Arial" w:hAnsi="Arial" w:cs="Arial"/>
          <w:sz w:val="28"/>
          <w:szCs w:val="28"/>
        </w:rPr>
        <w:lastRenderedPageBreak/>
        <w:t>“salvar”.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34050" cy="32861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1DB" w:rsidRDefault="00B031DB" w:rsidP="00974D9E">
      <w:pPr>
        <w:rPr>
          <w:rFonts w:ascii="Arial" w:hAnsi="Arial" w:cs="Arial"/>
          <w:sz w:val="28"/>
          <w:szCs w:val="28"/>
        </w:rPr>
      </w:pPr>
    </w:p>
    <w:p w:rsidR="00B031DB" w:rsidRDefault="00B031DB" w:rsidP="00974D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3.c.</w:t>
      </w:r>
    </w:p>
    <w:p w:rsidR="00B031DB" w:rsidRDefault="00B031DB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28"/>
          <w:szCs w:val="28"/>
        </w:rPr>
        <w:t xml:space="preserve">- Para excluir uma turma, clique com o botão esquerdo do mouse </w:t>
      </w:r>
      <w:r w:rsidR="003D3134">
        <w:rPr>
          <w:rFonts w:ascii="Arial" w:hAnsi="Arial" w:cs="Arial"/>
          <w:sz w:val="28"/>
          <w:szCs w:val="28"/>
        </w:rPr>
        <w:t>na opção “excluir turma” no menu “excluir”.</w:t>
      </w:r>
    </w:p>
    <w:p w:rsidR="003D3134" w:rsidRDefault="003D3134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Na janela “excluir turma” selecione a turma que deseja excluir, em seguida clique com o botão esquerdo do mouse na opção “salvar”.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24525" cy="32480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18E" w:rsidRDefault="00DF318E" w:rsidP="00974D9E">
      <w:pPr>
        <w:rPr>
          <w:rFonts w:ascii="Arial" w:hAnsi="Arial" w:cs="Arial"/>
          <w:sz w:val="28"/>
          <w:szCs w:val="28"/>
        </w:rPr>
      </w:pPr>
    </w:p>
    <w:p w:rsidR="00DF318E" w:rsidRDefault="00DF318E" w:rsidP="00974D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3.d. </w:t>
      </w:r>
    </w:p>
    <w:p w:rsidR="00DF318E" w:rsidRDefault="00DF318E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28"/>
          <w:szCs w:val="28"/>
        </w:rPr>
        <w:t>- Para excluir um dia de aula, clique com o botão esquerdo do mouse na opção “excluir dia de aula” no menu “excluir”.</w:t>
      </w:r>
    </w:p>
    <w:p w:rsidR="00DF318E" w:rsidRDefault="00DF318E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Na janela “excluir dia de aula” selecione a turma e a data desejada, em seguida clique com o botão esquerdo na opção “salvar”.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24525" cy="31908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18E" w:rsidRDefault="00DF318E" w:rsidP="00974D9E">
      <w:pPr>
        <w:rPr>
          <w:rFonts w:ascii="Arial" w:hAnsi="Arial" w:cs="Arial"/>
          <w:sz w:val="28"/>
          <w:szCs w:val="28"/>
        </w:rPr>
      </w:pPr>
    </w:p>
    <w:p w:rsidR="00DF318E" w:rsidRDefault="00DF318E" w:rsidP="00974D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4.a.</w:t>
      </w:r>
    </w:p>
    <w:p w:rsidR="00DF318E" w:rsidRDefault="00DF318E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28"/>
          <w:szCs w:val="28"/>
        </w:rPr>
        <w:t>- Para matrícular um aluno em uma turma</w:t>
      </w:r>
      <w:r w:rsidR="000C396C">
        <w:rPr>
          <w:rFonts w:ascii="Arial" w:hAnsi="Arial" w:cs="Arial"/>
          <w:sz w:val="28"/>
          <w:szCs w:val="28"/>
        </w:rPr>
        <w:t>, clique com o botão esquerdo do mouse na opção “matricular aluno” no menu “matrícula”.</w:t>
      </w:r>
    </w:p>
    <w:p w:rsidR="000C396C" w:rsidRDefault="000C396C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Na janela “Matrícula de aluno” digite o nome do aluno e selecione a turma em que o aluno será matriculado, em seguida clique com o </w:t>
      </w:r>
      <w:r>
        <w:rPr>
          <w:rFonts w:ascii="Arial" w:hAnsi="Arial" w:cs="Arial"/>
          <w:sz w:val="28"/>
          <w:szCs w:val="28"/>
        </w:rPr>
        <w:lastRenderedPageBreak/>
        <w:t>botão esquerdo do mouse na opção “salvar”.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34050" cy="32670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96C" w:rsidRDefault="000C396C" w:rsidP="00974D9E">
      <w:pPr>
        <w:rPr>
          <w:rFonts w:ascii="Arial" w:hAnsi="Arial" w:cs="Arial"/>
          <w:sz w:val="28"/>
          <w:szCs w:val="28"/>
        </w:rPr>
      </w:pPr>
    </w:p>
    <w:p w:rsidR="000C396C" w:rsidRDefault="000C396C" w:rsidP="00974D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4.b.</w:t>
      </w:r>
    </w:p>
    <w:p w:rsidR="000C396C" w:rsidRDefault="000C396C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28"/>
          <w:szCs w:val="28"/>
        </w:rPr>
        <w:t>- Para cancelar a matrícula de um aluno em determinada turma, clique com o botão esquerdo do mouse na opção “cancelar matrícula de aluno” no menu “matrícula”.</w:t>
      </w:r>
    </w:p>
    <w:p w:rsidR="000C396C" w:rsidRDefault="000C396C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Na janela “cancelamento de matrícula de aluno” digite o nome do aluno e selecione a turma que deseja ter o aluno desvinculado, em </w:t>
      </w:r>
      <w:r>
        <w:rPr>
          <w:rFonts w:ascii="Arial" w:hAnsi="Arial" w:cs="Arial"/>
          <w:sz w:val="28"/>
          <w:szCs w:val="28"/>
        </w:rPr>
        <w:lastRenderedPageBreak/>
        <w:t>seguida clique com o botão esquerdo do mouse na opção “salvar”.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34050" cy="32766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96C" w:rsidRDefault="000C396C" w:rsidP="00974D9E">
      <w:pPr>
        <w:rPr>
          <w:rFonts w:ascii="Arial" w:hAnsi="Arial" w:cs="Arial"/>
          <w:sz w:val="28"/>
          <w:szCs w:val="28"/>
        </w:rPr>
      </w:pPr>
    </w:p>
    <w:p w:rsidR="000C396C" w:rsidRDefault="00A179D7" w:rsidP="00974D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5.a.</w:t>
      </w:r>
    </w:p>
    <w:p w:rsidR="00A179D7" w:rsidRDefault="00A179D7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28"/>
          <w:szCs w:val="28"/>
        </w:rPr>
        <w:t>- Para cadastrar uma permissão de aluno, clique com o botão esquerdo do mouse na opção “cadastrar permissão aluno” no menu “permissão”.</w:t>
      </w:r>
    </w:p>
    <w:p w:rsidR="00A179D7" w:rsidRDefault="00A179D7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Na janela “cadastro de permissão para aluno” digite o nome do aluno</w:t>
      </w:r>
      <w:r w:rsidR="0014025B">
        <w:rPr>
          <w:rFonts w:ascii="Arial" w:hAnsi="Arial" w:cs="Arial"/>
          <w:sz w:val="28"/>
          <w:szCs w:val="28"/>
        </w:rPr>
        <w:t xml:space="preserve">, selecione o tipo de permissão, digite o nome do responsável pela permissão e selecione a data da permissão, em seguida clique com o </w:t>
      </w:r>
      <w:r w:rsidR="0014025B">
        <w:rPr>
          <w:rFonts w:ascii="Arial" w:hAnsi="Arial" w:cs="Arial"/>
          <w:sz w:val="28"/>
          <w:szCs w:val="28"/>
        </w:rPr>
        <w:lastRenderedPageBreak/>
        <w:t>botão esquerdo do mouse na opção “salvar”.</w:t>
      </w:r>
      <w:r w:rsidR="0014025B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24525" cy="32670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25B" w:rsidRDefault="0014025B" w:rsidP="00974D9E">
      <w:pPr>
        <w:rPr>
          <w:rFonts w:ascii="Arial" w:hAnsi="Arial" w:cs="Arial"/>
          <w:sz w:val="28"/>
          <w:szCs w:val="28"/>
        </w:rPr>
      </w:pPr>
    </w:p>
    <w:p w:rsidR="0014025B" w:rsidRDefault="0014025B" w:rsidP="00974D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5.b.</w:t>
      </w:r>
    </w:p>
    <w:p w:rsidR="0014025B" w:rsidRDefault="0014025B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28"/>
          <w:szCs w:val="28"/>
        </w:rPr>
        <w:t>- Para cadastrar uma permissão de turma, clique com o botão esquerdo do mouse na opção “cadastrar permissão turma” no menu “permissão”.</w:t>
      </w:r>
    </w:p>
    <w:p w:rsidR="0014025B" w:rsidRDefault="0014025B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Na janela “cadastro de permissão para turma” selecione a turma, o tipo de permissão, digite o nome do responsável pela permissão, e selecione a data da permissão, em seguida clique com o botão </w:t>
      </w:r>
      <w:r>
        <w:rPr>
          <w:rFonts w:ascii="Arial" w:hAnsi="Arial" w:cs="Arial"/>
          <w:sz w:val="28"/>
          <w:szCs w:val="28"/>
        </w:rPr>
        <w:lastRenderedPageBreak/>
        <w:t>esquerdo do mouse na opção “salvar”.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15000" cy="32956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25B" w:rsidRDefault="0014025B" w:rsidP="00974D9E">
      <w:pPr>
        <w:rPr>
          <w:rFonts w:ascii="Arial" w:hAnsi="Arial" w:cs="Arial"/>
          <w:sz w:val="28"/>
          <w:szCs w:val="28"/>
        </w:rPr>
      </w:pPr>
    </w:p>
    <w:p w:rsidR="0014025B" w:rsidRDefault="0014025B" w:rsidP="00974D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5.c.</w:t>
      </w:r>
    </w:p>
    <w:p w:rsidR="0014025B" w:rsidRDefault="0014025B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28"/>
          <w:szCs w:val="28"/>
        </w:rPr>
        <w:t>- Para cadastrar uma permissão de visitante, clique com o botão esquerdo do mouse na opção “cadastrar permissão visitante” no menu “permissão”</w:t>
      </w:r>
      <w:r w:rsidR="009E462C">
        <w:rPr>
          <w:rFonts w:ascii="Arial" w:hAnsi="Arial" w:cs="Arial"/>
          <w:sz w:val="28"/>
          <w:szCs w:val="28"/>
        </w:rPr>
        <w:t>.</w:t>
      </w:r>
    </w:p>
    <w:p w:rsidR="009E462C" w:rsidRDefault="009E462C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Na janela “</w:t>
      </w:r>
      <w:r w:rsidR="00D1088F">
        <w:rPr>
          <w:rFonts w:ascii="Arial" w:hAnsi="Arial" w:cs="Arial"/>
          <w:sz w:val="28"/>
          <w:szCs w:val="28"/>
        </w:rPr>
        <w:t>cadastro de permissão para visitante</w:t>
      </w:r>
      <w:r>
        <w:rPr>
          <w:rFonts w:ascii="Arial" w:hAnsi="Arial" w:cs="Arial"/>
          <w:sz w:val="28"/>
          <w:szCs w:val="28"/>
        </w:rPr>
        <w:t xml:space="preserve">” </w:t>
      </w:r>
      <w:r w:rsidR="00D1088F">
        <w:rPr>
          <w:rFonts w:ascii="Arial" w:hAnsi="Arial" w:cs="Arial"/>
          <w:sz w:val="28"/>
          <w:szCs w:val="28"/>
        </w:rPr>
        <w:t xml:space="preserve">digite o nome do visitante, o motivo da visita, o nome do responsável e selecione a data da permissão, em seguida clique com o botão esquerdo do mouse na </w:t>
      </w:r>
      <w:r w:rsidR="00D1088F">
        <w:rPr>
          <w:rFonts w:ascii="Arial" w:hAnsi="Arial" w:cs="Arial"/>
          <w:sz w:val="28"/>
          <w:szCs w:val="28"/>
        </w:rPr>
        <w:lastRenderedPageBreak/>
        <w:t>opção “salvar”.</w:t>
      </w:r>
      <w:r w:rsidR="00D1088F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24525" cy="333375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9E462C" w:rsidRDefault="009E462C" w:rsidP="00974D9E">
      <w:pPr>
        <w:rPr>
          <w:rFonts w:ascii="Arial" w:hAnsi="Arial" w:cs="Arial"/>
          <w:sz w:val="28"/>
          <w:szCs w:val="28"/>
        </w:rPr>
      </w:pPr>
    </w:p>
    <w:p w:rsidR="009E462C" w:rsidRDefault="009E462C" w:rsidP="00974D9E">
      <w:pPr>
        <w:rPr>
          <w:rFonts w:ascii="Arial" w:hAnsi="Arial" w:cs="Arial"/>
          <w:sz w:val="28"/>
          <w:szCs w:val="28"/>
        </w:rPr>
      </w:pPr>
    </w:p>
    <w:p w:rsidR="009E462C" w:rsidRDefault="009E462C" w:rsidP="00974D9E">
      <w:pPr>
        <w:rPr>
          <w:rFonts w:ascii="Arial" w:hAnsi="Arial" w:cs="Arial"/>
          <w:sz w:val="28"/>
          <w:szCs w:val="28"/>
        </w:rPr>
      </w:pPr>
    </w:p>
    <w:p w:rsidR="009E462C" w:rsidRDefault="009E462C" w:rsidP="00974D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5.d.</w:t>
      </w:r>
    </w:p>
    <w:p w:rsidR="009E462C" w:rsidRDefault="009E462C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28"/>
          <w:szCs w:val="28"/>
        </w:rPr>
        <w:t>- Para excluir uma permissão de aluno, clique com o botão esquerdo do mouse na opção “excluir permissão aluno” no menu “permissão”.</w:t>
      </w:r>
    </w:p>
    <w:p w:rsidR="009E462C" w:rsidRDefault="009E462C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Na janela “excluir permissão de aluno” digite o nome do aluno que deseja excluir a permissão concedida, em seguida clique com o botão </w:t>
      </w:r>
      <w:r>
        <w:rPr>
          <w:rFonts w:ascii="Arial" w:hAnsi="Arial" w:cs="Arial"/>
          <w:sz w:val="28"/>
          <w:szCs w:val="28"/>
        </w:rPr>
        <w:lastRenderedPageBreak/>
        <w:t>esquerdo do mouse na opção “excluir”.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24525" cy="32575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62C" w:rsidRDefault="009E462C" w:rsidP="00974D9E">
      <w:pPr>
        <w:rPr>
          <w:rFonts w:ascii="Arial" w:hAnsi="Arial" w:cs="Arial"/>
          <w:sz w:val="28"/>
          <w:szCs w:val="28"/>
        </w:rPr>
      </w:pPr>
    </w:p>
    <w:p w:rsidR="009E462C" w:rsidRDefault="009E462C" w:rsidP="00974D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5.e.</w:t>
      </w:r>
    </w:p>
    <w:p w:rsidR="009E462C" w:rsidRDefault="009E462C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</w:t>
      </w:r>
      <w:r w:rsidR="00B9626A">
        <w:rPr>
          <w:rFonts w:ascii="Arial" w:hAnsi="Arial" w:cs="Arial"/>
          <w:sz w:val="28"/>
          <w:szCs w:val="28"/>
        </w:rPr>
        <w:t xml:space="preserve">Para excluir uma permissão de </w:t>
      </w:r>
      <w:r w:rsidR="00B9626A">
        <w:rPr>
          <w:rFonts w:ascii="Arial" w:hAnsi="Arial" w:cs="Arial"/>
          <w:sz w:val="28"/>
          <w:szCs w:val="28"/>
        </w:rPr>
        <w:t>turma</w:t>
      </w:r>
      <w:r w:rsidR="00B9626A">
        <w:rPr>
          <w:rFonts w:ascii="Arial" w:hAnsi="Arial" w:cs="Arial"/>
          <w:sz w:val="28"/>
          <w:szCs w:val="28"/>
        </w:rPr>
        <w:t xml:space="preserve">, clique com o botão esquerdo do mouse na opção “excluir permissão </w:t>
      </w:r>
      <w:r w:rsidR="00B9626A">
        <w:rPr>
          <w:rFonts w:ascii="Arial" w:hAnsi="Arial" w:cs="Arial"/>
          <w:sz w:val="28"/>
          <w:szCs w:val="28"/>
        </w:rPr>
        <w:t>turma</w:t>
      </w:r>
      <w:r w:rsidR="00B9626A">
        <w:rPr>
          <w:rFonts w:ascii="Arial" w:hAnsi="Arial" w:cs="Arial"/>
          <w:sz w:val="28"/>
          <w:szCs w:val="28"/>
        </w:rPr>
        <w:t>” no menu “permissão”.</w:t>
      </w:r>
    </w:p>
    <w:p w:rsidR="00B9626A" w:rsidRDefault="00B9626A" w:rsidP="00974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Na janela “excluir permissão de </w:t>
      </w:r>
      <w:r>
        <w:rPr>
          <w:rFonts w:ascii="Arial" w:hAnsi="Arial" w:cs="Arial"/>
          <w:sz w:val="28"/>
          <w:szCs w:val="28"/>
        </w:rPr>
        <w:t>turma</w:t>
      </w:r>
      <w:r>
        <w:rPr>
          <w:rFonts w:ascii="Arial" w:hAnsi="Arial" w:cs="Arial"/>
          <w:sz w:val="28"/>
          <w:szCs w:val="28"/>
        </w:rPr>
        <w:t xml:space="preserve">” digite o nome </w:t>
      </w:r>
      <w:r>
        <w:rPr>
          <w:rFonts w:ascii="Arial" w:hAnsi="Arial" w:cs="Arial"/>
          <w:sz w:val="28"/>
          <w:szCs w:val="28"/>
        </w:rPr>
        <w:t>da turma</w:t>
      </w:r>
      <w:r>
        <w:rPr>
          <w:rFonts w:ascii="Arial" w:hAnsi="Arial" w:cs="Arial"/>
          <w:sz w:val="28"/>
          <w:szCs w:val="28"/>
        </w:rPr>
        <w:t xml:space="preserve"> que deseja excluir a permissão concedida, em seguida clique com o botão </w:t>
      </w:r>
      <w:r>
        <w:rPr>
          <w:rFonts w:ascii="Arial" w:hAnsi="Arial" w:cs="Arial"/>
          <w:sz w:val="28"/>
          <w:szCs w:val="28"/>
        </w:rPr>
        <w:lastRenderedPageBreak/>
        <w:t>esquerdo do mouse na opção “excluir”.</w:t>
      </w:r>
      <w:r w:rsidRPr="00B9626A">
        <w:rPr>
          <w:rFonts w:ascii="Arial" w:hAnsi="Arial" w:cs="Arial"/>
          <w:noProof/>
          <w:sz w:val="28"/>
          <w:szCs w:val="28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E75CD78" wp14:editId="3858576D">
            <wp:extent cx="5724525" cy="32480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26A" w:rsidRDefault="00B9626A" w:rsidP="00974D9E">
      <w:pPr>
        <w:rPr>
          <w:rFonts w:ascii="Arial" w:hAnsi="Arial" w:cs="Arial"/>
          <w:sz w:val="28"/>
          <w:szCs w:val="28"/>
        </w:rPr>
      </w:pPr>
    </w:p>
    <w:p w:rsidR="00B9626A" w:rsidRDefault="00B9626A" w:rsidP="00974D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5.f.</w:t>
      </w:r>
    </w:p>
    <w:p w:rsidR="00B9626A" w:rsidRDefault="00B9626A" w:rsidP="00B9626A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Para excluir uma permissão de </w:t>
      </w:r>
      <w:r>
        <w:rPr>
          <w:rFonts w:ascii="Arial" w:hAnsi="Arial" w:cs="Arial"/>
          <w:sz w:val="28"/>
          <w:szCs w:val="28"/>
        </w:rPr>
        <w:t>visitante</w:t>
      </w:r>
      <w:r>
        <w:rPr>
          <w:rFonts w:ascii="Arial" w:hAnsi="Arial" w:cs="Arial"/>
          <w:sz w:val="28"/>
          <w:szCs w:val="28"/>
        </w:rPr>
        <w:t xml:space="preserve">, clique com o botão esquerdo do mouse na opção “excluir permissão </w:t>
      </w:r>
      <w:r>
        <w:rPr>
          <w:rFonts w:ascii="Arial" w:hAnsi="Arial" w:cs="Arial"/>
          <w:sz w:val="28"/>
          <w:szCs w:val="28"/>
        </w:rPr>
        <w:t>visitante</w:t>
      </w:r>
      <w:r>
        <w:rPr>
          <w:rFonts w:ascii="Arial" w:hAnsi="Arial" w:cs="Arial"/>
          <w:sz w:val="28"/>
          <w:szCs w:val="28"/>
        </w:rPr>
        <w:t>” no menu “permissão”.</w:t>
      </w:r>
    </w:p>
    <w:p w:rsidR="00B9626A" w:rsidRDefault="00B9626A" w:rsidP="00B9626A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Na janela “excluir permissão de </w:t>
      </w:r>
      <w:r>
        <w:rPr>
          <w:rFonts w:ascii="Arial" w:hAnsi="Arial" w:cs="Arial"/>
          <w:sz w:val="28"/>
          <w:szCs w:val="28"/>
        </w:rPr>
        <w:t>visitante</w:t>
      </w:r>
      <w:r>
        <w:rPr>
          <w:rFonts w:ascii="Arial" w:hAnsi="Arial" w:cs="Arial"/>
          <w:sz w:val="28"/>
          <w:szCs w:val="28"/>
        </w:rPr>
        <w:t xml:space="preserve">” digite o nome </w:t>
      </w:r>
      <w:r>
        <w:rPr>
          <w:rFonts w:ascii="Arial" w:hAnsi="Arial" w:cs="Arial"/>
          <w:sz w:val="28"/>
          <w:szCs w:val="28"/>
        </w:rPr>
        <w:t>do visitante</w:t>
      </w:r>
      <w:r>
        <w:rPr>
          <w:rFonts w:ascii="Arial" w:hAnsi="Arial" w:cs="Arial"/>
          <w:sz w:val="28"/>
          <w:szCs w:val="28"/>
        </w:rPr>
        <w:t xml:space="preserve"> que deseja excluir a permissão concedida, em seguida clique </w:t>
      </w:r>
      <w:r>
        <w:rPr>
          <w:rFonts w:ascii="Arial" w:hAnsi="Arial" w:cs="Arial"/>
          <w:sz w:val="28"/>
          <w:szCs w:val="28"/>
        </w:rPr>
        <w:lastRenderedPageBreak/>
        <w:t>com o botão esquerdo do mouse na opção “excluir”.</w:t>
      </w:r>
      <w:r w:rsidRPr="00B9626A">
        <w:rPr>
          <w:rFonts w:ascii="Arial" w:hAnsi="Arial" w:cs="Arial"/>
          <w:noProof/>
          <w:sz w:val="28"/>
          <w:szCs w:val="28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578CD09" wp14:editId="465EB9AC">
            <wp:extent cx="5724525" cy="321945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26A" w:rsidRDefault="00B9626A" w:rsidP="00B9626A">
      <w:pPr>
        <w:rPr>
          <w:rFonts w:ascii="Arial" w:hAnsi="Arial" w:cs="Arial"/>
          <w:sz w:val="28"/>
          <w:szCs w:val="28"/>
        </w:rPr>
      </w:pPr>
    </w:p>
    <w:p w:rsidR="00B9626A" w:rsidRDefault="00B9626A" w:rsidP="00B962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6.a.</w:t>
      </w:r>
    </w:p>
    <w:p w:rsidR="00B9626A" w:rsidRDefault="00B9626A" w:rsidP="00B962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ab/>
      </w:r>
      <w:r w:rsidR="00986533">
        <w:rPr>
          <w:rFonts w:ascii="Arial" w:hAnsi="Arial" w:cs="Arial"/>
          <w:sz w:val="28"/>
          <w:szCs w:val="28"/>
        </w:rPr>
        <w:t>- Para gerar um relatório de frequência por aluno, clique com o botão esquerdo do mouse na opção “frequencia por aluno” no menu “relatórios”.</w:t>
      </w:r>
    </w:p>
    <w:p w:rsidR="00986533" w:rsidRDefault="00986533" w:rsidP="00B962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Na janela “relatório de frequência por aluno” digite o nome do aluno, selecione o período em que deseja analisar e clique com o botão </w:t>
      </w:r>
      <w:r>
        <w:rPr>
          <w:rFonts w:ascii="Arial" w:hAnsi="Arial" w:cs="Arial"/>
          <w:sz w:val="28"/>
          <w:szCs w:val="28"/>
        </w:rPr>
        <w:lastRenderedPageBreak/>
        <w:t>esquerdo do mouse na opção “gerar”.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15000" cy="32575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533" w:rsidRDefault="00986533" w:rsidP="00B9626A">
      <w:pPr>
        <w:rPr>
          <w:rFonts w:ascii="Arial" w:hAnsi="Arial" w:cs="Arial"/>
          <w:sz w:val="28"/>
          <w:szCs w:val="28"/>
        </w:rPr>
      </w:pPr>
    </w:p>
    <w:p w:rsidR="00986533" w:rsidRDefault="00986533" w:rsidP="00B962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6.b.</w:t>
      </w:r>
    </w:p>
    <w:p w:rsidR="00986533" w:rsidRDefault="00986533" w:rsidP="009865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28"/>
          <w:szCs w:val="28"/>
        </w:rPr>
        <w:t xml:space="preserve">- Para gerar um relatório de frequência por </w:t>
      </w:r>
      <w:r>
        <w:rPr>
          <w:rFonts w:ascii="Arial" w:hAnsi="Arial" w:cs="Arial"/>
          <w:sz w:val="28"/>
          <w:szCs w:val="28"/>
        </w:rPr>
        <w:t>turma</w:t>
      </w:r>
      <w:r>
        <w:rPr>
          <w:rFonts w:ascii="Arial" w:hAnsi="Arial" w:cs="Arial"/>
          <w:sz w:val="28"/>
          <w:szCs w:val="28"/>
        </w:rPr>
        <w:t xml:space="preserve">, clique com o botão esquerdo do mouse na opção “frequencia por </w:t>
      </w:r>
      <w:r>
        <w:rPr>
          <w:rFonts w:ascii="Arial" w:hAnsi="Arial" w:cs="Arial"/>
          <w:sz w:val="28"/>
          <w:szCs w:val="28"/>
        </w:rPr>
        <w:t>turma</w:t>
      </w:r>
      <w:r>
        <w:rPr>
          <w:rFonts w:ascii="Arial" w:hAnsi="Arial" w:cs="Arial"/>
          <w:sz w:val="28"/>
          <w:szCs w:val="28"/>
        </w:rPr>
        <w:t>” no menu “relatórios”.</w:t>
      </w:r>
    </w:p>
    <w:p w:rsidR="00986533" w:rsidRDefault="00986533" w:rsidP="00986533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Na janela “relatório de frequência por </w:t>
      </w:r>
      <w:r>
        <w:rPr>
          <w:rFonts w:ascii="Arial" w:hAnsi="Arial" w:cs="Arial"/>
          <w:sz w:val="28"/>
          <w:szCs w:val="28"/>
        </w:rPr>
        <w:t>turma</w:t>
      </w:r>
      <w:r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>selecione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 turma</w:t>
      </w:r>
      <w:r>
        <w:rPr>
          <w:rFonts w:ascii="Arial" w:hAnsi="Arial" w:cs="Arial"/>
          <w:sz w:val="28"/>
          <w:szCs w:val="28"/>
        </w:rPr>
        <w:t xml:space="preserve">, selecione o período em que deseja analisar e clique com o botão </w:t>
      </w:r>
      <w:r>
        <w:rPr>
          <w:rFonts w:ascii="Arial" w:hAnsi="Arial" w:cs="Arial"/>
          <w:sz w:val="28"/>
          <w:szCs w:val="28"/>
        </w:rPr>
        <w:lastRenderedPageBreak/>
        <w:t>esquerdo do mouse na opção “gerar”.</w:t>
      </w:r>
      <w:r w:rsidRPr="00986533">
        <w:rPr>
          <w:rFonts w:ascii="Arial" w:hAnsi="Arial" w:cs="Arial"/>
          <w:noProof/>
          <w:sz w:val="28"/>
          <w:szCs w:val="28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4F82ABE" wp14:editId="2F8C794A">
            <wp:extent cx="5724525" cy="320040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533" w:rsidRDefault="00986533" w:rsidP="00986533">
      <w:pPr>
        <w:rPr>
          <w:rFonts w:ascii="Arial" w:hAnsi="Arial" w:cs="Arial"/>
          <w:sz w:val="28"/>
          <w:szCs w:val="28"/>
        </w:rPr>
      </w:pPr>
    </w:p>
    <w:p w:rsidR="00986533" w:rsidRDefault="00986533" w:rsidP="00986533">
      <w:pPr>
        <w:rPr>
          <w:rFonts w:ascii="Arial" w:hAnsi="Arial" w:cs="Arial"/>
          <w:sz w:val="28"/>
          <w:szCs w:val="28"/>
        </w:rPr>
      </w:pPr>
    </w:p>
    <w:p w:rsidR="00986533" w:rsidRDefault="00986533" w:rsidP="0098653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6.c.</w:t>
      </w:r>
    </w:p>
    <w:p w:rsidR="00986533" w:rsidRDefault="00986533" w:rsidP="009865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28"/>
          <w:szCs w:val="28"/>
        </w:rPr>
        <w:t xml:space="preserve">- Para gerar um relatório de </w:t>
      </w:r>
      <w:r w:rsidR="003B6D6F">
        <w:rPr>
          <w:rFonts w:ascii="Arial" w:hAnsi="Arial" w:cs="Arial"/>
          <w:sz w:val="28"/>
          <w:szCs w:val="28"/>
        </w:rPr>
        <w:t>alunos ausentes</w:t>
      </w:r>
      <w:r>
        <w:rPr>
          <w:rFonts w:ascii="Arial" w:hAnsi="Arial" w:cs="Arial"/>
          <w:sz w:val="28"/>
          <w:szCs w:val="28"/>
        </w:rPr>
        <w:t>, clique com o botão esquerdo do mouse na opção “</w:t>
      </w:r>
      <w:r w:rsidR="003B6D6F">
        <w:rPr>
          <w:rFonts w:ascii="Arial" w:hAnsi="Arial" w:cs="Arial"/>
          <w:sz w:val="28"/>
          <w:szCs w:val="28"/>
        </w:rPr>
        <w:t>alunos ausentes</w:t>
      </w:r>
      <w:r>
        <w:rPr>
          <w:rFonts w:ascii="Arial" w:hAnsi="Arial" w:cs="Arial"/>
          <w:sz w:val="28"/>
          <w:szCs w:val="28"/>
        </w:rPr>
        <w:t>” no menu “relatórios”.</w:t>
      </w:r>
    </w:p>
    <w:p w:rsidR="00986533" w:rsidRDefault="00986533" w:rsidP="00986533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Na janela “relatório de </w:t>
      </w:r>
      <w:r w:rsidR="003B6D6F">
        <w:rPr>
          <w:rFonts w:ascii="Arial" w:hAnsi="Arial" w:cs="Arial"/>
          <w:sz w:val="28"/>
          <w:szCs w:val="28"/>
        </w:rPr>
        <w:t>alunos ausentes</w:t>
      </w:r>
      <w:r>
        <w:rPr>
          <w:rFonts w:ascii="Arial" w:hAnsi="Arial" w:cs="Arial"/>
          <w:sz w:val="28"/>
          <w:szCs w:val="28"/>
        </w:rPr>
        <w:t xml:space="preserve">” selecione o período em que deseja analisar e clique com o botão esquerdo do mouse na opção </w:t>
      </w:r>
      <w:r>
        <w:rPr>
          <w:rFonts w:ascii="Arial" w:hAnsi="Arial" w:cs="Arial"/>
          <w:sz w:val="28"/>
          <w:szCs w:val="28"/>
        </w:rPr>
        <w:lastRenderedPageBreak/>
        <w:t>“gerar”.</w:t>
      </w:r>
      <w:r w:rsidR="003B6D6F" w:rsidRPr="003B6D6F">
        <w:rPr>
          <w:rFonts w:ascii="Arial" w:hAnsi="Arial" w:cs="Arial"/>
          <w:noProof/>
          <w:sz w:val="28"/>
          <w:szCs w:val="28"/>
        </w:rPr>
        <w:t xml:space="preserve"> </w:t>
      </w:r>
      <w:r w:rsidR="003B6D6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C63AF4E" wp14:editId="17493561">
            <wp:extent cx="5732145" cy="3208859"/>
            <wp:effectExtent l="0" t="0" r="190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0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56F" w:rsidRDefault="0052656F" w:rsidP="00986533">
      <w:pPr>
        <w:rPr>
          <w:rFonts w:ascii="Arial" w:hAnsi="Arial" w:cs="Arial"/>
          <w:sz w:val="28"/>
          <w:szCs w:val="28"/>
        </w:rPr>
      </w:pPr>
    </w:p>
    <w:p w:rsidR="0052656F" w:rsidRDefault="0052656F" w:rsidP="00986533">
      <w:pPr>
        <w:rPr>
          <w:rFonts w:ascii="Arial" w:hAnsi="Arial" w:cs="Arial"/>
          <w:sz w:val="28"/>
          <w:szCs w:val="28"/>
        </w:rPr>
      </w:pPr>
    </w:p>
    <w:p w:rsidR="0052656F" w:rsidRDefault="0052656F" w:rsidP="0098653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6.d.</w:t>
      </w:r>
    </w:p>
    <w:p w:rsidR="0052656F" w:rsidRDefault="0052656F" w:rsidP="005265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28"/>
          <w:szCs w:val="28"/>
        </w:rPr>
        <w:t xml:space="preserve">- Para gerar um relatório de alunos </w:t>
      </w:r>
      <w:r>
        <w:rPr>
          <w:rFonts w:ascii="Arial" w:hAnsi="Arial" w:cs="Arial"/>
          <w:sz w:val="28"/>
          <w:szCs w:val="28"/>
        </w:rPr>
        <w:t>em estado crítico de faltas</w:t>
      </w:r>
      <w:r>
        <w:rPr>
          <w:rFonts w:ascii="Arial" w:hAnsi="Arial" w:cs="Arial"/>
          <w:sz w:val="28"/>
          <w:szCs w:val="28"/>
        </w:rPr>
        <w:t>, clique com o botão esquerdo do mouse na opção “</w:t>
      </w:r>
      <w:r>
        <w:rPr>
          <w:rFonts w:ascii="Arial" w:hAnsi="Arial" w:cs="Arial"/>
          <w:sz w:val="28"/>
          <w:szCs w:val="28"/>
        </w:rPr>
        <w:t>alunos criticos</w:t>
      </w:r>
      <w:r>
        <w:rPr>
          <w:rFonts w:ascii="Arial" w:hAnsi="Arial" w:cs="Arial"/>
          <w:sz w:val="28"/>
          <w:szCs w:val="28"/>
        </w:rPr>
        <w:t>” no menu “relatórios”.</w:t>
      </w:r>
    </w:p>
    <w:p w:rsidR="0052656F" w:rsidRDefault="0052656F" w:rsidP="005265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Na janela “relatório </w:t>
      </w:r>
      <w:r>
        <w:rPr>
          <w:rFonts w:ascii="Arial" w:hAnsi="Arial" w:cs="Arial"/>
          <w:sz w:val="28"/>
          <w:szCs w:val="28"/>
        </w:rPr>
        <w:t>de alunos críticos</w:t>
      </w:r>
      <w:r>
        <w:rPr>
          <w:rFonts w:ascii="Arial" w:hAnsi="Arial" w:cs="Arial"/>
          <w:sz w:val="28"/>
          <w:szCs w:val="28"/>
        </w:rPr>
        <w:t xml:space="preserve">” selecione o período em que deseja analisar e clique com o botão esquerdo do mouse na opção </w:t>
      </w:r>
      <w:r>
        <w:rPr>
          <w:rFonts w:ascii="Arial" w:hAnsi="Arial" w:cs="Arial"/>
          <w:sz w:val="28"/>
          <w:szCs w:val="28"/>
        </w:rPr>
        <w:lastRenderedPageBreak/>
        <w:t>“gerar”.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24525" cy="32670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56F" w:rsidRDefault="0052656F" w:rsidP="0052656F">
      <w:pPr>
        <w:rPr>
          <w:rFonts w:ascii="Arial" w:hAnsi="Arial" w:cs="Arial"/>
          <w:sz w:val="28"/>
          <w:szCs w:val="28"/>
        </w:rPr>
      </w:pPr>
    </w:p>
    <w:p w:rsidR="0052656F" w:rsidRDefault="0052656F" w:rsidP="005265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6.e.</w:t>
      </w:r>
    </w:p>
    <w:p w:rsidR="0052656F" w:rsidRDefault="0052656F" w:rsidP="005265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28"/>
          <w:szCs w:val="28"/>
        </w:rPr>
        <w:t xml:space="preserve">- Para gerar um relatório de alunos </w:t>
      </w:r>
      <w:r>
        <w:rPr>
          <w:rFonts w:ascii="Arial" w:hAnsi="Arial" w:cs="Arial"/>
          <w:sz w:val="28"/>
          <w:szCs w:val="28"/>
        </w:rPr>
        <w:t>do programa APOIA</w:t>
      </w:r>
      <w:r>
        <w:rPr>
          <w:rFonts w:ascii="Arial" w:hAnsi="Arial" w:cs="Arial"/>
          <w:sz w:val="28"/>
          <w:szCs w:val="28"/>
        </w:rPr>
        <w:t xml:space="preserve">, clique com o botão esquerdo do mouse na opção “alunos </w:t>
      </w:r>
      <w:r>
        <w:rPr>
          <w:rFonts w:ascii="Arial" w:hAnsi="Arial" w:cs="Arial"/>
          <w:sz w:val="28"/>
          <w:szCs w:val="28"/>
        </w:rPr>
        <w:t>programa APOIA</w:t>
      </w:r>
      <w:r>
        <w:rPr>
          <w:rFonts w:ascii="Arial" w:hAnsi="Arial" w:cs="Arial"/>
          <w:sz w:val="28"/>
          <w:szCs w:val="28"/>
        </w:rPr>
        <w:t>” no menu “relatórios”.</w:t>
      </w:r>
    </w:p>
    <w:p w:rsidR="0052656F" w:rsidRDefault="0052656F" w:rsidP="005265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Na janela “relatório de alunos </w:t>
      </w:r>
      <w:r>
        <w:rPr>
          <w:rFonts w:ascii="Arial" w:hAnsi="Arial" w:cs="Arial"/>
          <w:sz w:val="28"/>
          <w:szCs w:val="28"/>
        </w:rPr>
        <w:t>programa APOIA</w:t>
      </w:r>
      <w:r>
        <w:rPr>
          <w:rFonts w:ascii="Arial" w:hAnsi="Arial" w:cs="Arial"/>
          <w:sz w:val="28"/>
          <w:szCs w:val="28"/>
        </w:rPr>
        <w:t xml:space="preserve">” selecione o período em que deseja analisar e clique com o botão esquerdo do </w:t>
      </w:r>
      <w:r>
        <w:rPr>
          <w:rFonts w:ascii="Arial" w:hAnsi="Arial" w:cs="Arial"/>
          <w:sz w:val="28"/>
          <w:szCs w:val="28"/>
        </w:rPr>
        <w:lastRenderedPageBreak/>
        <w:t>mouse na opção “gerar”.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24525" cy="324802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56F" w:rsidRDefault="0052656F" w:rsidP="0052656F">
      <w:pPr>
        <w:rPr>
          <w:rFonts w:ascii="Arial" w:hAnsi="Arial" w:cs="Arial"/>
          <w:sz w:val="40"/>
          <w:szCs w:val="40"/>
        </w:rPr>
      </w:pPr>
    </w:p>
    <w:p w:rsidR="0052656F" w:rsidRDefault="0052656F" w:rsidP="005265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7.</w:t>
      </w:r>
    </w:p>
    <w:p w:rsidR="0052656F" w:rsidRDefault="0052656F" w:rsidP="0052656F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Para </w:t>
      </w:r>
      <w:r>
        <w:rPr>
          <w:rFonts w:ascii="Arial" w:hAnsi="Arial" w:cs="Arial"/>
          <w:sz w:val="28"/>
          <w:szCs w:val="28"/>
        </w:rPr>
        <w:t>importar um arquivo de externsão .CSV</w:t>
      </w:r>
      <w:r>
        <w:rPr>
          <w:rFonts w:ascii="Arial" w:hAnsi="Arial" w:cs="Arial"/>
          <w:sz w:val="28"/>
          <w:szCs w:val="28"/>
        </w:rPr>
        <w:t>, clique com o botão esquerdo do mouse na opção “</w:t>
      </w:r>
      <w:r>
        <w:rPr>
          <w:rFonts w:ascii="Arial" w:hAnsi="Arial" w:cs="Arial"/>
          <w:sz w:val="28"/>
          <w:szCs w:val="28"/>
        </w:rPr>
        <w:t>importação CSV</w:t>
      </w:r>
      <w:r>
        <w:rPr>
          <w:rFonts w:ascii="Arial" w:hAnsi="Arial" w:cs="Arial"/>
          <w:sz w:val="28"/>
          <w:szCs w:val="28"/>
        </w:rPr>
        <w:t>” no menu “</w:t>
      </w:r>
      <w:r>
        <w:rPr>
          <w:rFonts w:ascii="Arial" w:hAnsi="Arial" w:cs="Arial"/>
          <w:sz w:val="28"/>
          <w:szCs w:val="28"/>
        </w:rPr>
        <w:t>importação</w:t>
      </w:r>
      <w:r>
        <w:rPr>
          <w:rFonts w:ascii="Arial" w:hAnsi="Arial" w:cs="Arial"/>
          <w:sz w:val="28"/>
          <w:szCs w:val="28"/>
        </w:rPr>
        <w:t>”.</w:t>
      </w:r>
    </w:p>
    <w:p w:rsidR="0052656F" w:rsidRPr="0052656F" w:rsidRDefault="0052656F" w:rsidP="005265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8"/>
          <w:szCs w:val="28"/>
        </w:rPr>
        <w:tab/>
        <w:t>Na janela “</w:t>
      </w:r>
      <w:r>
        <w:rPr>
          <w:rFonts w:ascii="Arial" w:hAnsi="Arial" w:cs="Arial"/>
          <w:sz w:val="28"/>
          <w:szCs w:val="28"/>
        </w:rPr>
        <w:t>importação de CSV para o banco</w:t>
      </w:r>
      <w:r>
        <w:rPr>
          <w:rFonts w:ascii="Arial" w:hAnsi="Arial" w:cs="Arial"/>
          <w:sz w:val="28"/>
          <w:szCs w:val="28"/>
        </w:rPr>
        <w:t xml:space="preserve">” selecione o </w:t>
      </w:r>
      <w:r>
        <w:rPr>
          <w:rFonts w:ascii="Arial" w:hAnsi="Arial" w:cs="Arial"/>
          <w:sz w:val="28"/>
          <w:szCs w:val="28"/>
        </w:rPr>
        <w:t xml:space="preserve">caminho do arquivo desejado clicando com o botão esquerdo na opção “...”, após selecionar o arquivo desejado, clique com o botão esquerdo do mouse </w:t>
      </w:r>
      <w:r>
        <w:rPr>
          <w:rFonts w:ascii="Arial" w:hAnsi="Arial" w:cs="Arial"/>
          <w:sz w:val="28"/>
          <w:szCs w:val="28"/>
        </w:rPr>
        <w:lastRenderedPageBreak/>
        <w:t>na opção “importar”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34050" cy="348615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656F" w:rsidRPr="0052656F" w:rsidSect="00855982">
      <w:footerReference w:type="default" r:id="rId38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E8F" w:rsidRDefault="00750E8F" w:rsidP="00855982">
      <w:pPr>
        <w:spacing w:after="0" w:line="240" w:lineRule="auto"/>
      </w:pPr>
      <w:r>
        <w:separator/>
      </w:r>
    </w:p>
  </w:endnote>
  <w:endnote w:type="continuationSeparator" w:id="0">
    <w:p w:rsidR="00750E8F" w:rsidRDefault="00750E8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D1749B">
          <w:rPr>
            <w:noProof/>
            <w:lang w:val="pt-BR" w:bidi="pt-BR"/>
          </w:rPr>
          <w:t>1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E8F" w:rsidRDefault="00750E8F" w:rsidP="00855982">
      <w:pPr>
        <w:spacing w:after="0" w:line="240" w:lineRule="auto"/>
      </w:pPr>
      <w:r>
        <w:separator/>
      </w:r>
    </w:p>
  </w:footnote>
  <w:footnote w:type="continuationSeparator" w:id="0">
    <w:p w:rsidR="00750E8F" w:rsidRDefault="00750E8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094956"/>
    <w:multiLevelType w:val="hybridMultilevel"/>
    <w:tmpl w:val="BE926928"/>
    <w:lvl w:ilvl="0" w:tplc="AD44AA9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F83"/>
    <w:multiLevelType w:val="hybridMultilevel"/>
    <w:tmpl w:val="902A3F5A"/>
    <w:lvl w:ilvl="0" w:tplc="AD44AA9C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B1659FD"/>
    <w:multiLevelType w:val="hybridMultilevel"/>
    <w:tmpl w:val="6C845FE0"/>
    <w:lvl w:ilvl="0" w:tplc="453EAB8A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8"/>
  </w:num>
  <w:num w:numId="30">
    <w:abstractNumId w:val="14"/>
  </w:num>
  <w:num w:numId="31">
    <w:abstractNumId w:val="17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9E"/>
    <w:rsid w:val="000C396C"/>
    <w:rsid w:val="00121452"/>
    <w:rsid w:val="0014025B"/>
    <w:rsid w:val="001D4362"/>
    <w:rsid w:val="002C328A"/>
    <w:rsid w:val="003B6D6F"/>
    <w:rsid w:val="003D3134"/>
    <w:rsid w:val="00427148"/>
    <w:rsid w:val="004D6F3D"/>
    <w:rsid w:val="004E7895"/>
    <w:rsid w:val="0052656F"/>
    <w:rsid w:val="00531A7D"/>
    <w:rsid w:val="005766D2"/>
    <w:rsid w:val="00667B92"/>
    <w:rsid w:val="00750E8F"/>
    <w:rsid w:val="007833A7"/>
    <w:rsid w:val="00855982"/>
    <w:rsid w:val="00885201"/>
    <w:rsid w:val="00974D9E"/>
    <w:rsid w:val="00986533"/>
    <w:rsid w:val="009E462C"/>
    <w:rsid w:val="00A03BCC"/>
    <w:rsid w:val="00A10484"/>
    <w:rsid w:val="00A179D7"/>
    <w:rsid w:val="00A87BC1"/>
    <w:rsid w:val="00B031DB"/>
    <w:rsid w:val="00B10081"/>
    <w:rsid w:val="00B9626A"/>
    <w:rsid w:val="00BA0B53"/>
    <w:rsid w:val="00CC6B44"/>
    <w:rsid w:val="00D01D6C"/>
    <w:rsid w:val="00D1088F"/>
    <w:rsid w:val="00D1749B"/>
    <w:rsid w:val="00DF318E"/>
    <w:rsid w:val="00E041C8"/>
    <w:rsid w:val="00E46F52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06802"/>
  <w15:chartTrackingRefBased/>
  <w15:docId w15:val="{C588888A-F0F4-49FC-A8AB-B413EF75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855982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5982"/>
  </w:style>
  <w:style w:type="character" w:customStyle="1" w:styleId="Ttulo1Char">
    <w:name w:val="Título 1 Char"/>
    <w:basedOn w:val="Fontepargpadro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Rodap">
    <w:name w:val="footer"/>
    <w:basedOn w:val="Normal"/>
    <w:link w:val="RodapChar"/>
    <w:uiPriority w:val="99"/>
    <w:unhideWhenUsed/>
    <w:rsid w:val="00855982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5982"/>
  </w:style>
  <w:style w:type="paragraph" w:styleId="Legenda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362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D4362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1D4362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D436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D436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43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4362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D4362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D4362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D4362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4362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1D4362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D4362"/>
    <w:rPr>
      <w:rFonts w:ascii="Consolas" w:hAnsi="Consolas"/>
      <w:szCs w:val="21"/>
    </w:rPr>
  </w:style>
  <w:style w:type="paragraph" w:styleId="Textoembloco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linkVisitado">
    <w:name w:val="FollowedHyperlink"/>
    <w:basedOn w:val="Fontepargpadr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Fontepargpadro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odoEspaoReservado">
    <w:name w:val="Placeholder Text"/>
    <w:basedOn w:val="Fontepargpadro"/>
    <w:uiPriority w:val="99"/>
    <w:semiHidden/>
    <w:rsid w:val="007833A7"/>
    <w:rPr>
      <w:color w:val="595959" w:themeColor="text1" w:themeTint="A6"/>
    </w:rPr>
  </w:style>
  <w:style w:type="character" w:styleId="nfaseIntensa">
    <w:name w:val="Intense Emphasis"/>
    <w:basedOn w:val="Fontepargpadr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D262C"/>
    <w:rPr>
      <w:i/>
      <w:iCs/>
      <w:color w:val="B35E06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PargrafodaLista">
    <w:name w:val="List Paragraph"/>
    <w:basedOn w:val="Normal"/>
    <w:uiPriority w:val="34"/>
    <w:unhideWhenUsed/>
    <w:qFormat/>
    <w:rsid w:val="00974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%20Carlotto\AppData\Roaming\Microsoft\Template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branco).dotx</Template>
  <TotalTime>164</TotalTime>
  <Pages>26</Pages>
  <Words>1437</Words>
  <Characters>7760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Carlotto</dc:creator>
  <cp:keywords/>
  <dc:description/>
  <cp:lastModifiedBy>eric carlotto</cp:lastModifiedBy>
  <cp:revision>8</cp:revision>
  <dcterms:created xsi:type="dcterms:W3CDTF">2018-07-03T13:55:00Z</dcterms:created>
  <dcterms:modified xsi:type="dcterms:W3CDTF">2018-07-03T16:39:00Z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